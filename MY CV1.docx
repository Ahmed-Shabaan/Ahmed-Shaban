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590"/>
        <w:gridCol w:w="5922"/>
      </w:tblGrid>
      <w:tr w:rsidR="002C2CDD" w:rsidRPr="00906BEE" w:rsidTr="002476EA">
        <w:trPr>
          <w:trHeight w:val="12087"/>
        </w:trPr>
        <w:tc>
          <w:tcPr>
            <w:tcW w:w="4590" w:type="dxa"/>
            <w:shd w:val="clear" w:color="auto" w:fill="auto"/>
            <w:tcMar>
              <w:top w:w="504" w:type="dxa"/>
              <w:right w:w="720" w:type="dxa"/>
            </w:tcMar>
          </w:tcPr>
          <w:p w:rsidR="00523479" w:rsidRPr="00906BEE" w:rsidRDefault="00E02DCD" w:rsidP="000B6079">
            <w:pPr>
              <w:pStyle w:val="Initials"/>
              <w:ind w:left="0"/>
              <w:jc w:val="lef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9525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A49BA98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80"/>
                  <w:szCs w:val="80"/>
                </w:rPr>
                <w:alias w:val="Enter initials:"/>
                <w:tag w:val="Enter initials:"/>
                <w:id w:val="-606576828"/>
                <w:placeholder>
                  <w:docPart w:val="70E3318843EB47E7A929C1D329CC995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3736F">
                  <w:rPr>
                    <w:sz w:val="80"/>
                    <w:szCs w:val="80"/>
                  </w:rPr>
                  <w:t>my cv</w:t>
                </w:r>
              </w:sdtContent>
            </w:sdt>
          </w:p>
          <w:p w:rsidR="000B6079" w:rsidRDefault="000B6079" w:rsidP="007569C1">
            <w:pPr>
              <w:pStyle w:val="Heading3"/>
            </w:pPr>
          </w:p>
          <w:p w:rsidR="00A50939" w:rsidRPr="00906BEE" w:rsidRDefault="00A673F6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916D0E6AD8840FB80676773197850EC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592638" w:rsidRPr="00592638" w:rsidRDefault="00422E35" w:rsidP="0059263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212121"/>
              </w:rPr>
            </w:pPr>
            <w:r w:rsidRPr="00592638">
              <w:rPr>
                <w:rFonts w:eastAsia="Times New Roman" w:cs="Courier New"/>
                <w:color w:val="212121"/>
                <w:rtl/>
                <w:lang w:val="en"/>
              </w:rPr>
              <w:t>.</w:t>
            </w:r>
            <w:r w:rsidR="00592638" w:rsidRPr="00592638">
              <w:rPr>
                <w:rFonts w:eastAsia="Times New Roman" w:cs="Courier New"/>
                <w:color w:val="212121"/>
                <w:lang w:val="en"/>
              </w:rPr>
              <w:t xml:space="preserve"> It does not matter if I work in a large or small institution, but what matters is that there is a consensus between me and the employees in the same company.</w:t>
            </w:r>
          </w:p>
          <w:p w:rsidR="002C2CDD" w:rsidRPr="00592638" w:rsidRDefault="00592638" w:rsidP="00592638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212121"/>
                <w:lang w:val="en"/>
              </w:rPr>
            </w:pPr>
            <w:r w:rsidRPr="00592638">
              <w:rPr>
                <w:rFonts w:eastAsia="Times New Roman" w:cs="Courier New"/>
                <w:color w:val="212121"/>
                <w:lang w:val="en"/>
              </w:rPr>
              <w:t>work under pressure.</w:t>
            </w:r>
          </w:p>
          <w:p w:rsidR="00422E35" w:rsidRPr="00422E35" w:rsidRDefault="00422E35" w:rsidP="0059263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val="en"/>
              </w:rPr>
            </w:pPr>
          </w:p>
          <w:p w:rsidR="003D6FD4" w:rsidRPr="003D6FD4" w:rsidRDefault="003D6FD4" w:rsidP="003D6F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</w:pPr>
          </w:p>
          <w:p w:rsidR="00592638" w:rsidRDefault="00A673F6" w:rsidP="00592638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1589C9A2E0847C2A557A39D325EA46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592638" w:rsidRPr="003651FE" w:rsidRDefault="003651FE" w:rsidP="00592638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592638" w:rsidRPr="003651FE">
              <w:rPr>
                <w:sz w:val="28"/>
                <w:szCs w:val="28"/>
              </w:rPr>
              <w:t>language skills</w:t>
            </w:r>
          </w:p>
          <w:p w:rsidR="00592638" w:rsidRPr="003651FE" w:rsidRDefault="00592638" w:rsidP="003651FE">
            <w:pPr>
              <w:pStyle w:val="ListParagraph"/>
              <w:numPr>
                <w:ilvl w:val="0"/>
                <w:numId w:val="15"/>
              </w:numPr>
              <w:rPr>
                <w:u w:color="EA4E4E" w:themeColor="accent1"/>
              </w:rPr>
            </w:pPr>
            <w:r w:rsidRPr="003651FE">
              <w:rPr>
                <w:u w:color="EA4E4E" w:themeColor="accent1"/>
              </w:rPr>
              <w:t xml:space="preserve">Arabic </w:t>
            </w:r>
            <w:r w:rsidR="003651FE">
              <w:rPr>
                <w:u w:color="EA4E4E" w:themeColor="accent1"/>
              </w:rPr>
              <w:t xml:space="preserve">      Mother </w:t>
            </w:r>
            <w:r w:rsidR="003651FE" w:rsidRPr="003651FE">
              <w:rPr>
                <w:u w:color="EA4E4E" w:themeColor="accent1"/>
              </w:rPr>
              <w:t>T</w:t>
            </w:r>
            <w:r w:rsidRPr="003651FE">
              <w:rPr>
                <w:u w:color="EA4E4E" w:themeColor="accent1"/>
              </w:rPr>
              <w:t xml:space="preserve">ongue </w:t>
            </w:r>
          </w:p>
          <w:p w:rsidR="00592638" w:rsidRDefault="00592638" w:rsidP="003651FE">
            <w:pPr>
              <w:pStyle w:val="ListParagraph"/>
              <w:numPr>
                <w:ilvl w:val="0"/>
                <w:numId w:val="15"/>
              </w:numPr>
              <w:rPr>
                <w:u w:color="EA4E4E" w:themeColor="accent1"/>
              </w:rPr>
            </w:pPr>
            <w:r w:rsidRPr="003651FE">
              <w:rPr>
                <w:u w:color="EA4E4E" w:themeColor="accent1"/>
              </w:rPr>
              <w:t>Englis</w:t>
            </w:r>
            <w:r w:rsidR="003651FE" w:rsidRPr="003651FE">
              <w:rPr>
                <w:u w:color="EA4E4E" w:themeColor="accent1"/>
              </w:rPr>
              <w:t>h</w:t>
            </w:r>
            <w:r w:rsidRPr="003651FE">
              <w:rPr>
                <w:u w:color="EA4E4E" w:themeColor="accent1"/>
              </w:rPr>
              <w:t xml:space="preserve">   </w:t>
            </w:r>
            <w:r w:rsidR="003651FE">
              <w:rPr>
                <w:u w:color="EA4E4E" w:themeColor="accent1"/>
              </w:rPr>
              <w:t xml:space="preserve">   </w:t>
            </w:r>
            <w:r w:rsidRPr="003651FE">
              <w:rPr>
                <w:u w:color="EA4E4E" w:themeColor="accent1"/>
              </w:rPr>
              <w:t>fluent (</w:t>
            </w:r>
            <w:r w:rsidR="003651FE" w:rsidRPr="003651FE">
              <w:rPr>
                <w:u w:color="EA4E4E" w:themeColor="accent1"/>
              </w:rPr>
              <w:t>writing and speaking)</w:t>
            </w:r>
          </w:p>
          <w:p w:rsidR="003651FE" w:rsidRDefault="003651FE" w:rsidP="003651FE">
            <w:pPr>
              <w:pStyle w:val="ListParagraph"/>
              <w:rPr>
                <w:u w:color="EA4E4E" w:themeColor="accent1"/>
                <w:rtl/>
                <w:lang w:bidi="ar-EG"/>
              </w:rPr>
            </w:pPr>
            <w:r>
              <w:rPr>
                <w:rFonts w:hint="cs"/>
                <w:u w:color="EA4E4E" w:themeColor="accent1"/>
                <w:rtl/>
                <w:lang w:bidi="ar-EG"/>
              </w:rPr>
              <w:t>ـــــــــــــــــــــــــــــــــــــــــــــــــــــــــــــــــــ</w:t>
            </w:r>
          </w:p>
          <w:p w:rsidR="003651FE" w:rsidRDefault="003651FE" w:rsidP="003651FE">
            <w:pPr>
              <w:pStyle w:val="ListParagraph"/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 w:rsidRPr="003651FE"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Courses and certificate</w:t>
            </w:r>
          </w:p>
          <w:p w:rsidR="003651FE" w:rsidRDefault="003651FE" w:rsidP="003651F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H</w:t>
            </w:r>
            <w:r w:rsidR="002476EA"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TML</w:t>
            </w:r>
            <w:r w:rsidR="00AE7F24"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4/5</w:t>
            </w: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 </w:t>
            </w:r>
            <w:r w:rsidR="002476EA"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   (</w:t>
            </w:r>
            <w:proofErr w:type="gramEnd"/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certificate)</w:t>
            </w:r>
          </w:p>
          <w:p w:rsidR="003651FE" w:rsidRDefault="003651FE" w:rsidP="003651F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CSS</w:t>
            </w:r>
            <w:r w:rsidR="00AE7F24"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1,2,3</w:t>
            </w: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   </w:t>
            </w:r>
            <w:proofErr w:type="gramStart"/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   (</w:t>
            </w:r>
            <w:proofErr w:type="gramEnd"/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certificate)</w:t>
            </w:r>
          </w:p>
          <w:p w:rsidR="003651FE" w:rsidRDefault="003651FE" w:rsidP="003651F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JavaScript    (certificate)</w:t>
            </w:r>
          </w:p>
          <w:p w:rsidR="003651FE" w:rsidRDefault="003651FE" w:rsidP="003651F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jQuery           (certificate)</w:t>
            </w:r>
          </w:p>
          <w:p w:rsidR="003651FE" w:rsidRDefault="003651FE" w:rsidP="003651F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Bootstrap </w:t>
            </w:r>
            <w:r w:rsidR="00C3736F"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 </w:t>
            </w:r>
            <w:proofErr w:type="gramStart"/>
            <w:r w:rsidR="00C3736F"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   (</w:t>
            </w:r>
            <w:proofErr w:type="gramEnd"/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certificate)</w:t>
            </w:r>
          </w:p>
          <w:p w:rsidR="00AE7F24" w:rsidRDefault="00AE7F24" w:rsidP="003651F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 xml:space="preserve">Photoshop </w:t>
            </w:r>
          </w:p>
          <w:p w:rsidR="00C3736F" w:rsidRPr="003651FE" w:rsidRDefault="00C3736F" w:rsidP="00C3736F">
            <w:pPr>
              <w:pStyle w:val="ListParagraph"/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u w:color="EA4E4E" w:themeColor="accent1"/>
                <w:lang w:bidi="ar-EG"/>
              </w:rPr>
              <w:t>Certified from Udacity nanodegree course</w:t>
            </w:r>
          </w:p>
        </w:tc>
        <w:tc>
          <w:tcPr>
            <w:tcW w:w="592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922"/>
            </w:tblGrid>
            <w:tr w:rsidR="00C612DA" w:rsidRPr="00906BEE" w:rsidTr="00F9634B">
              <w:trPr>
                <w:trHeight w:hRule="exact" w:val="1296"/>
              </w:trPr>
              <w:tc>
                <w:tcPr>
                  <w:tcW w:w="6055" w:type="dxa"/>
                  <w:shd w:val="clear" w:color="auto" w:fill="auto"/>
                  <w:vAlign w:val="center"/>
                </w:tcPr>
                <w:p w:rsidR="003D6FD4" w:rsidRPr="003D6FD4" w:rsidRDefault="00A673F6" w:rsidP="003D6FD4">
                  <w:pPr>
                    <w:pStyle w:val="Heading1"/>
                    <w:jc w:val="center"/>
                    <w:outlineLvl w:val="0"/>
                    <w:rPr>
                      <w:sz w:val="72"/>
                      <w:szCs w:val="72"/>
                    </w:rPr>
                  </w:pPr>
                  <w:sdt>
                    <w:sdtPr>
                      <w:rPr>
                        <w:sz w:val="72"/>
                        <w:szCs w:val="72"/>
                      </w:rPr>
                      <w:alias w:val="Enter your name:"/>
                      <w:tag w:val="Enter your name:"/>
                      <w:id w:val="-296147368"/>
                      <w:placeholder>
                        <w:docPart w:val="06EB0967A3A44307B4CDE9C2823C2C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E74D2" w:rsidRPr="003D6FD4">
                        <w:rPr>
                          <w:sz w:val="72"/>
                          <w:szCs w:val="72"/>
                        </w:rPr>
                        <w:t>ahmed shaban</w:t>
                      </w:r>
                      <w:r w:rsidR="003D6FD4" w:rsidRPr="003D6FD4">
                        <w:rPr>
                          <w:sz w:val="72"/>
                          <w:szCs w:val="72"/>
                        </w:rPr>
                        <w:t xml:space="preserve">     </w:t>
                      </w:r>
                    </w:sdtContent>
                  </w:sdt>
                </w:p>
                <w:p w:rsidR="00C612DA" w:rsidRPr="00906BEE" w:rsidRDefault="00C612DA" w:rsidP="003D6FD4">
                  <w:pPr>
                    <w:pStyle w:val="Heading1"/>
                    <w:jc w:val="center"/>
                    <w:outlineLvl w:val="0"/>
                  </w:pPr>
                </w:p>
                <w:p w:rsidR="00906BEE" w:rsidRPr="00906BEE" w:rsidRDefault="00A673F6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7989E524B574DAD82286EDCB252151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9634B" w:rsidRPr="00906BEE">
                        <w:t>Profession or Industry</w:t>
                      </w:r>
                    </w:sdtContent>
                  </w:sdt>
                </w:p>
              </w:tc>
            </w:tr>
          </w:tbl>
          <w:p w:rsidR="002C2CDD" w:rsidRPr="00906BEE" w:rsidRDefault="00A673F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B662F262A5A41A4A664B4190EC530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A673F6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ABC0F22C138A45DA8882B76461841EB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4EDF30A0B6744826B34ED79EFF64B98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EE06D976F93F4AC99B65DBBF1549FD1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4AC2072FDFA84D1AABDE257D0FB8BE6D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Default="00AE7F24" w:rsidP="00AE7F24">
            <w:pPr>
              <w:rPr>
                <w:lang w:bidi="ar-EG"/>
              </w:rPr>
            </w:pPr>
            <w:r w:rsidRPr="00AE7F24">
              <w:rPr>
                <w:lang w:bidi="ar-EG"/>
              </w:rPr>
              <w:t xml:space="preserve">I have done a lot of projects in the </w:t>
            </w:r>
            <w:proofErr w:type="spellStart"/>
            <w:r>
              <w:rPr>
                <w:lang w:bidi="ar-EG"/>
              </w:rPr>
              <w:t>udacity</w:t>
            </w:r>
            <w:proofErr w:type="spellEnd"/>
            <w:r w:rsidRPr="00AE7F24">
              <w:rPr>
                <w:lang w:bidi="ar-EG"/>
              </w:rPr>
              <w:t xml:space="preserve"> Grant</w:t>
            </w:r>
          </w:p>
          <w:p w:rsidR="00AE7F24" w:rsidRDefault="00AE7F24" w:rsidP="00AE7F24">
            <w:pPr>
              <w:rPr>
                <w:lang w:bidi="ar-EG"/>
              </w:rPr>
            </w:pPr>
            <w:r>
              <w:rPr>
                <w:lang w:bidi="ar-EG"/>
              </w:rPr>
              <w:t>Some of project in GitHub</w:t>
            </w:r>
          </w:p>
          <w:p w:rsidR="00A95CE5" w:rsidRPr="00906BEE" w:rsidRDefault="00A95CE5" w:rsidP="00AE7F24">
            <w:pPr>
              <w:rPr>
                <w:lang w:bidi="ar-EG"/>
              </w:rPr>
            </w:pPr>
            <w:r w:rsidRPr="00A95CE5">
              <w:rPr>
                <w:lang w:bidi="ar-EG"/>
              </w:rPr>
              <w:t>https://github.com/Ahmed-Shabaan/Ahmed-Shaban</w:t>
            </w:r>
            <w:bookmarkStart w:id="0" w:name="_GoBack"/>
            <w:bookmarkEnd w:id="0"/>
          </w:p>
          <w:p w:rsidR="002C2CDD" w:rsidRPr="00906BEE" w:rsidRDefault="00A673F6" w:rsidP="00A95CE5">
            <w:pPr>
              <w:pStyle w:val="Heading3"/>
              <w:tabs>
                <w:tab w:val="center" w:pos="2961"/>
              </w:tabs>
            </w:pPr>
            <w:sdt>
              <w:sdtPr>
                <w:alias w:val="Education:"/>
                <w:tag w:val="Education:"/>
                <w:id w:val="1349516922"/>
                <w:placeholder>
                  <w:docPart w:val="21BCC04F153048B7B9CC4652C24C38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  <w:r w:rsidR="00A95CE5">
              <w:tab/>
            </w:r>
          </w:p>
          <w:p w:rsidR="00063E42" w:rsidRDefault="00063E42" w:rsidP="00063E42">
            <w:pPr>
              <w:pStyle w:val="Heading4"/>
            </w:pPr>
            <w:r>
              <w:t>Student at faculty of computer and information</w:t>
            </w:r>
          </w:p>
          <w:p w:rsidR="002476EA" w:rsidRDefault="002476EA" w:rsidP="007569C1">
            <w:pPr>
              <w:pStyle w:val="Heading4"/>
            </w:pPr>
            <w:r>
              <w:t xml:space="preserve">                         menia-univercity </w:t>
            </w:r>
          </w:p>
          <w:p w:rsidR="002C2CDD" w:rsidRPr="00906BEE" w:rsidRDefault="00A673F6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B2D7DC1E40544C59FF66EE7163B546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DF419D" w:rsidRDefault="002476EA" w:rsidP="00DF419D">
            <w:pPr>
              <w:pStyle w:val="ListParagraph"/>
              <w:numPr>
                <w:ilvl w:val="0"/>
                <w:numId w:val="16"/>
              </w:numPr>
            </w:pPr>
            <w:r>
              <w:t>Leader</w:t>
            </w:r>
            <w:r w:rsidR="00DF419D">
              <w:t>ship</w:t>
            </w:r>
            <w:r>
              <w:t xml:space="preserve"> Social </w:t>
            </w:r>
            <w:r w:rsidR="00DF419D">
              <w:t>Media in IEEE Challenge project</w:t>
            </w:r>
          </w:p>
          <w:p w:rsidR="00DF419D" w:rsidRPr="00DF419D" w:rsidRDefault="00DF419D" w:rsidP="00DF419D">
            <w:pPr>
              <w:pStyle w:val="ListParagraph"/>
              <w:numPr>
                <w:ilvl w:val="0"/>
                <w:numId w:val="16"/>
              </w:numPr>
            </w:pPr>
            <w:r>
              <w:t xml:space="preserve">Volunteer in </w:t>
            </w:r>
            <w:r>
              <w:rPr>
                <w:lang w:bidi="ar-EG"/>
              </w:rPr>
              <w:t>(</w:t>
            </w:r>
            <w:r w:rsidRPr="00DF419D">
              <w:rPr>
                <w:rFonts w:cs="Times New Roman" w:hint="cs"/>
                <w:rtl/>
                <w:lang w:bidi="ar-EG"/>
              </w:rPr>
              <w:t>من</w:t>
            </w:r>
            <w:r w:rsidRPr="00DF419D">
              <w:rPr>
                <w:rFonts w:cs="Times New Roman"/>
                <w:rtl/>
                <w:lang w:bidi="ar-EG"/>
              </w:rPr>
              <w:t xml:space="preserve"> </w:t>
            </w:r>
            <w:r w:rsidRPr="00DF419D">
              <w:rPr>
                <w:rFonts w:cs="Times New Roman" w:hint="cs"/>
                <w:rtl/>
                <w:lang w:bidi="ar-EG"/>
              </w:rPr>
              <w:t>اجل</w:t>
            </w:r>
            <w:r w:rsidRPr="00DF419D">
              <w:rPr>
                <w:rFonts w:cs="Times New Roman"/>
                <w:rtl/>
                <w:lang w:bidi="ar-EG"/>
              </w:rPr>
              <w:t xml:space="preserve"> </w:t>
            </w:r>
            <w:r w:rsidRPr="00DF419D">
              <w:rPr>
                <w:rFonts w:cs="Times New Roman" w:hint="cs"/>
                <w:rtl/>
                <w:lang w:bidi="ar-EG"/>
              </w:rPr>
              <w:t>مصر</w:t>
            </w:r>
            <w:r>
              <w:rPr>
                <w:rFonts w:cs="Times New Roman"/>
                <w:lang w:bidi="ar-EG"/>
              </w:rPr>
              <w:t xml:space="preserve">) </w:t>
            </w:r>
          </w:p>
          <w:p w:rsidR="00DF419D" w:rsidRPr="00906BEE" w:rsidRDefault="00DF419D" w:rsidP="00DF419D">
            <w:pPr>
              <w:ind w:left="360"/>
            </w:pPr>
          </w:p>
        </w:tc>
      </w:tr>
    </w:tbl>
    <w:p w:rsidR="00290AAA" w:rsidRPr="00AB49F6" w:rsidRDefault="00290AAA" w:rsidP="00E22E87">
      <w:pPr>
        <w:pStyle w:val="NoSpacing"/>
      </w:pPr>
    </w:p>
    <w:sectPr w:rsidR="00290AAA" w:rsidRPr="00AB49F6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3F6" w:rsidRDefault="00A673F6" w:rsidP="00713050">
      <w:pPr>
        <w:spacing w:line="240" w:lineRule="auto"/>
      </w:pPr>
      <w:r>
        <w:separator/>
      </w:r>
    </w:p>
  </w:endnote>
  <w:endnote w:type="continuationSeparator" w:id="0">
    <w:p w:rsidR="00A673F6" w:rsidRDefault="00A673F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4EF" w:rsidRPr="00AB49F6" w:rsidRDefault="001874EF" w:rsidP="00AB49F6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1874EF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874EF" w:rsidRDefault="001874EF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10699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874EF" w:rsidRDefault="001874EF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B01FD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874EF" w:rsidRDefault="001874EF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1AD5B6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874EF" w:rsidRDefault="001874EF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A114E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1874EF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1874EF" w:rsidRPr="00DF419D" w:rsidRDefault="00A673F6" w:rsidP="003C5528">
          <w:pPr>
            <w:pStyle w:val="Footer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Enter email:"/>
              <w:tag w:val="Enter email:"/>
              <w:id w:val="-1689822732"/>
              <w:placeholder>
                <w:docPart w:val="55ACE5FDFDD74C1696517B5E287B59E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1874EF" w:rsidRPr="00DF419D">
                <w:rPr>
                  <w:sz w:val="16"/>
                  <w:szCs w:val="16"/>
                </w:rPr>
                <w:t>ahmedshab961@gmai</w:t>
              </w:r>
              <w:r w:rsidR="00DF419D" w:rsidRPr="00DF419D">
                <w:rPr>
                  <w:sz w:val="16"/>
                  <w:szCs w:val="16"/>
                </w:rPr>
                <w:t>l</w:t>
              </w:r>
              <w:r w:rsidR="001874EF" w:rsidRPr="00DF419D">
                <w:rPr>
                  <w:sz w:val="16"/>
                  <w:szCs w:val="16"/>
                </w:rPr>
                <w:t>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E9423CE957B4F05BF9800E182ACD8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1874EF" w:rsidRPr="00C2098A" w:rsidRDefault="001874EF" w:rsidP="00217980">
              <w:pPr>
                <w:pStyle w:val="Footer"/>
              </w:pPr>
              <w:r>
                <w:t>@ahmedshab961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01AE5959904AB0ABF18CBD96430C4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1874EF" w:rsidRPr="00C2098A" w:rsidRDefault="001874EF" w:rsidP="00217980">
              <w:pPr>
                <w:pStyle w:val="Footer"/>
              </w:pPr>
              <w:r>
                <w:t>01018114451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Enter linkedIn url:"/>
            <w:tag w:val="Enter linkedIn url:"/>
            <w:id w:val="-1529023829"/>
            <w:placeholder>
              <w:docPart w:val="7B2D7DC1E40544C59FF66EE7163B546E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1874EF" w:rsidRPr="00063E42" w:rsidRDefault="001874EF" w:rsidP="00217980">
              <w:pPr>
                <w:pStyle w:val="Footer"/>
                <w:rPr>
                  <w:sz w:val="16"/>
                  <w:szCs w:val="16"/>
                </w:rPr>
              </w:pPr>
              <w:r w:rsidRPr="00063E42">
                <w:rPr>
                  <w:sz w:val="16"/>
                  <w:szCs w:val="16"/>
                </w:rPr>
                <w:t>https://www.linkedin.com/in/ahmed-shaban-a5a594152/</w:t>
              </w:r>
            </w:p>
          </w:sdtContent>
        </w:sdt>
      </w:tc>
    </w:tr>
  </w:tbl>
  <w:p w:rsidR="001874EF" w:rsidRDefault="00187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3F6" w:rsidRDefault="00A673F6" w:rsidP="00713050">
      <w:pPr>
        <w:spacing w:line="240" w:lineRule="auto"/>
      </w:pPr>
      <w:r>
        <w:separator/>
      </w:r>
    </w:p>
  </w:footnote>
  <w:footnote w:type="continuationSeparator" w:id="0">
    <w:p w:rsidR="00A673F6" w:rsidRDefault="00A673F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4EF" w:rsidRPr="001A5CA9" w:rsidRDefault="001874EF" w:rsidP="001874EF">
    <w:pPr>
      <w:pStyle w:val="Header"/>
      <w:tabs>
        <w:tab w:val="left" w:pos="2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3C7B"/>
    <w:multiLevelType w:val="hybridMultilevel"/>
    <w:tmpl w:val="019A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4298C"/>
    <w:multiLevelType w:val="hybridMultilevel"/>
    <w:tmpl w:val="43E0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691992"/>
    <w:multiLevelType w:val="hybridMultilevel"/>
    <w:tmpl w:val="5BD2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B0053"/>
    <w:multiLevelType w:val="hybridMultilevel"/>
    <w:tmpl w:val="20E6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01A42"/>
    <w:multiLevelType w:val="hybridMultilevel"/>
    <w:tmpl w:val="85E0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85274"/>
    <w:multiLevelType w:val="hybridMultilevel"/>
    <w:tmpl w:val="D82E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2"/>
    <w:rsid w:val="00023B94"/>
    <w:rsid w:val="00063E42"/>
    <w:rsid w:val="00091382"/>
    <w:rsid w:val="000A07DA"/>
    <w:rsid w:val="000A2BFA"/>
    <w:rsid w:val="000B0619"/>
    <w:rsid w:val="000B6079"/>
    <w:rsid w:val="000B61CA"/>
    <w:rsid w:val="000F7610"/>
    <w:rsid w:val="00114ED7"/>
    <w:rsid w:val="00140B0E"/>
    <w:rsid w:val="001874EF"/>
    <w:rsid w:val="001A5CA9"/>
    <w:rsid w:val="001B2AC1"/>
    <w:rsid w:val="001B403A"/>
    <w:rsid w:val="001F4583"/>
    <w:rsid w:val="00217980"/>
    <w:rsid w:val="002476EA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51FE"/>
    <w:rsid w:val="00377E1E"/>
    <w:rsid w:val="003C5528"/>
    <w:rsid w:val="003D03E5"/>
    <w:rsid w:val="003D6FD4"/>
    <w:rsid w:val="004077FB"/>
    <w:rsid w:val="00422E35"/>
    <w:rsid w:val="004244FF"/>
    <w:rsid w:val="00424DD9"/>
    <w:rsid w:val="0046104A"/>
    <w:rsid w:val="004717C5"/>
    <w:rsid w:val="004A24CC"/>
    <w:rsid w:val="00523479"/>
    <w:rsid w:val="00543DB7"/>
    <w:rsid w:val="005729B0"/>
    <w:rsid w:val="00592638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11920"/>
    <w:rsid w:val="009243E7"/>
    <w:rsid w:val="00985D58"/>
    <w:rsid w:val="009B3C40"/>
    <w:rsid w:val="009D13BE"/>
    <w:rsid w:val="00A42540"/>
    <w:rsid w:val="00A50939"/>
    <w:rsid w:val="00A673F6"/>
    <w:rsid w:val="00A83413"/>
    <w:rsid w:val="00A95CE5"/>
    <w:rsid w:val="00AA6A40"/>
    <w:rsid w:val="00AA75F6"/>
    <w:rsid w:val="00AB49F6"/>
    <w:rsid w:val="00AD00FD"/>
    <w:rsid w:val="00AE7F24"/>
    <w:rsid w:val="00AF0A8E"/>
    <w:rsid w:val="00B5664D"/>
    <w:rsid w:val="00BA5B40"/>
    <w:rsid w:val="00BD0206"/>
    <w:rsid w:val="00C2098A"/>
    <w:rsid w:val="00C3736F"/>
    <w:rsid w:val="00C5444A"/>
    <w:rsid w:val="00C612DA"/>
    <w:rsid w:val="00C7741E"/>
    <w:rsid w:val="00C875AB"/>
    <w:rsid w:val="00CA3DF1"/>
    <w:rsid w:val="00CA4581"/>
    <w:rsid w:val="00CE18D5"/>
    <w:rsid w:val="00D04109"/>
    <w:rsid w:val="00D61FB3"/>
    <w:rsid w:val="00D82746"/>
    <w:rsid w:val="00D97A41"/>
    <w:rsid w:val="00DD3CF6"/>
    <w:rsid w:val="00DD6416"/>
    <w:rsid w:val="00DE74D2"/>
    <w:rsid w:val="00DF419D"/>
    <w:rsid w:val="00DF4E0A"/>
    <w:rsid w:val="00E02DCD"/>
    <w:rsid w:val="00E12C60"/>
    <w:rsid w:val="00E22E87"/>
    <w:rsid w:val="00E57630"/>
    <w:rsid w:val="00E61ED1"/>
    <w:rsid w:val="00E86C2B"/>
    <w:rsid w:val="00EB2D52"/>
    <w:rsid w:val="00EF0C9E"/>
    <w:rsid w:val="00EF7CC9"/>
    <w:rsid w:val="00F207C0"/>
    <w:rsid w:val="00F20AE5"/>
    <w:rsid w:val="00F47E97"/>
    <w:rsid w:val="00F645C7"/>
    <w:rsid w:val="00F9634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620C8"/>
  <w15:chartTrackingRefBased/>
  <w15:docId w15:val="{AA79A380-830B-4BDC-87D2-FFD5B99A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Shab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E3318843EB47E7A929C1D329CC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30BD8-029D-48BA-A31A-2190869503E1}"/>
      </w:docPartPr>
      <w:docPartBody>
        <w:p w:rsidR="005371E3" w:rsidRDefault="005371E3">
          <w:pPr>
            <w:pStyle w:val="70E3318843EB47E7A929C1D329CC995E"/>
          </w:pPr>
          <w:r w:rsidRPr="00906BEE">
            <w:t>YN</w:t>
          </w:r>
        </w:p>
      </w:docPartBody>
    </w:docPart>
    <w:docPart>
      <w:docPartPr>
        <w:name w:val="6916D0E6AD8840FB806767731978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37864-7EBC-4D87-AE39-E4F5F3F8AB05}"/>
      </w:docPartPr>
      <w:docPartBody>
        <w:p w:rsidR="005371E3" w:rsidRDefault="005371E3">
          <w:pPr>
            <w:pStyle w:val="6916D0E6AD8840FB80676773197850EC"/>
          </w:pPr>
          <w:r w:rsidRPr="00906BEE">
            <w:t>Objective</w:t>
          </w:r>
        </w:p>
      </w:docPartBody>
    </w:docPart>
    <w:docPart>
      <w:docPartPr>
        <w:name w:val="A1589C9A2E0847C2A557A39D325EA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352B0-B2D2-4535-93A5-A53CCCAD022F}"/>
      </w:docPartPr>
      <w:docPartBody>
        <w:p w:rsidR="005371E3" w:rsidRDefault="005371E3">
          <w:pPr>
            <w:pStyle w:val="A1589C9A2E0847C2A557A39D325EA461"/>
          </w:pPr>
          <w:r w:rsidRPr="00906BEE">
            <w:t>Skills</w:t>
          </w:r>
        </w:p>
      </w:docPartBody>
    </w:docPart>
    <w:docPart>
      <w:docPartPr>
        <w:name w:val="06EB0967A3A44307B4CDE9C2823C2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31E7-A734-4ED1-B98A-77CCBFB6CC48}"/>
      </w:docPartPr>
      <w:docPartBody>
        <w:p w:rsidR="005371E3" w:rsidRDefault="005371E3">
          <w:pPr>
            <w:pStyle w:val="06EB0967A3A44307B4CDE9C2823C2C12"/>
          </w:pPr>
          <w:r>
            <w:t>Your name</w:t>
          </w:r>
        </w:p>
      </w:docPartBody>
    </w:docPart>
    <w:docPart>
      <w:docPartPr>
        <w:name w:val="D7989E524B574DAD82286EDCB252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6D43B-644E-492E-B9A6-58B6AB61C4BE}"/>
      </w:docPartPr>
      <w:docPartBody>
        <w:p w:rsidR="005371E3" w:rsidRDefault="005371E3">
          <w:pPr>
            <w:pStyle w:val="D7989E524B574DAD82286EDCB2521519"/>
          </w:pPr>
          <w:r w:rsidRPr="00906BEE">
            <w:t>Profession or Industry</w:t>
          </w:r>
        </w:p>
      </w:docPartBody>
    </w:docPart>
    <w:docPart>
      <w:docPartPr>
        <w:name w:val="3B662F262A5A41A4A664B4190EC5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6DBFC-2D79-4B1E-8187-881C1FAC7B13}"/>
      </w:docPartPr>
      <w:docPartBody>
        <w:p w:rsidR="005371E3" w:rsidRDefault="005371E3">
          <w:pPr>
            <w:pStyle w:val="3B662F262A5A41A4A664B4190EC530B0"/>
          </w:pPr>
          <w:r w:rsidRPr="00906BEE">
            <w:t>Experience</w:t>
          </w:r>
        </w:p>
      </w:docPartBody>
    </w:docPart>
    <w:docPart>
      <w:docPartPr>
        <w:name w:val="ABC0F22C138A45DA8882B76461841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7F30A-689C-419F-BA68-1C70BC34361C}"/>
      </w:docPartPr>
      <w:docPartBody>
        <w:p w:rsidR="005371E3" w:rsidRDefault="005371E3">
          <w:pPr>
            <w:pStyle w:val="ABC0F22C138A45DA8882B76461841EB2"/>
          </w:pPr>
          <w:r w:rsidRPr="00906BEE">
            <w:t>Job Title</w:t>
          </w:r>
        </w:p>
      </w:docPartBody>
    </w:docPart>
    <w:docPart>
      <w:docPartPr>
        <w:name w:val="4EDF30A0B6744826B34ED79EFF64B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01FD7-B934-4D76-9969-EBD866365F0E}"/>
      </w:docPartPr>
      <w:docPartBody>
        <w:p w:rsidR="005371E3" w:rsidRDefault="005371E3">
          <w:pPr>
            <w:pStyle w:val="4EDF30A0B6744826B34ED79EFF64B98C"/>
          </w:pPr>
          <w:r w:rsidRPr="00906BEE">
            <w:t>Company</w:t>
          </w:r>
        </w:p>
      </w:docPartBody>
    </w:docPart>
    <w:docPart>
      <w:docPartPr>
        <w:name w:val="EE06D976F93F4AC99B65DBBF1549F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04AC5-352F-43DD-8238-308D88480FA6}"/>
      </w:docPartPr>
      <w:docPartBody>
        <w:p w:rsidR="005371E3" w:rsidRDefault="005371E3">
          <w:pPr>
            <w:pStyle w:val="EE06D976F93F4AC99B65DBBF1549FD1C"/>
          </w:pPr>
          <w:r w:rsidRPr="00906BEE">
            <w:t>Dates From</w:t>
          </w:r>
        </w:p>
      </w:docPartBody>
    </w:docPart>
    <w:docPart>
      <w:docPartPr>
        <w:name w:val="4AC2072FDFA84D1AABDE257D0FB8B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52AC8-7F9B-49BA-A381-4E664679FA67}"/>
      </w:docPartPr>
      <w:docPartBody>
        <w:p w:rsidR="005371E3" w:rsidRDefault="005371E3">
          <w:pPr>
            <w:pStyle w:val="4AC2072FDFA84D1AABDE257D0FB8BE6D"/>
          </w:pPr>
          <w:r w:rsidRPr="00906BEE">
            <w:t>To</w:t>
          </w:r>
        </w:p>
      </w:docPartBody>
    </w:docPart>
    <w:docPart>
      <w:docPartPr>
        <w:name w:val="21BCC04F153048B7B9CC4652C24C3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A7F57-1629-40DC-9E36-51E51F6C3A86}"/>
      </w:docPartPr>
      <w:docPartBody>
        <w:p w:rsidR="005371E3" w:rsidRDefault="005371E3">
          <w:pPr>
            <w:pStyle w:val="21BCC04F153048B7B9CC4652C24C3858"/>
          </w:pPr>
          <w:r w:rsidRPr="00906BEE">
            <w:t>Education</w:t>
          </w:r>
        </w:p>
      </w:docPartBody>
    </w:docPart>
    <w:docPart>
      <w:docPartPr>
        <w:name w:val="55ACE5FDFDD74C1696517B5E287B5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1EA5-02ED-4E05-BCF6-5C6F68423F4E}"/>
      </w:docPartPr>
      <w:docPartBody>
        <w:p w:rsidR="005371E3" w:rsidRDefault="005371E3">
          <w:pPr>
            <w:pStyle w:val="55ACE5FDFDD74C1696517B5E287B59E9"/>
          </w:pPr>
          <w:r w:rsidRPr="00906BEE">
            <w:t>School</w:t>
          </w:r>
        </w:p>
      </w:docPartBody>
    </w:docPart>
    <w:docPart>
      <w:docPartPr>
        <w:name w:val="7E9423CE957B4F05BF9800E182ACD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517B-A3E1-4C18-874B-1CAD7D62B7C5}"/>
      </w:docPartPr>
      <w:docPartBody>
        <w:p w:rsidR="005371E3" w:rsidRDefault="005371E3">
          <w:pPr>
            <w:pStyle w:val="7E9423CE957B4F05BF9800E182ACD845"/>
          </w:pPr>
          <w:r w:rsidRPr="00906BEE">
            <w:t>Degree</w:t>
          </w:r>
        </w:p>
      </w:docPartBody>
    </w:docPart>
    <w:docPart>
      <w:docPartPr>
        <w:name w:val="EB01AE5959904AB0ABF18CBD96430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A3D48-37C5-4C84-8C51-497663C274E4}"/>
      </w:docPartPr>
      <w:docPartBody>
        <w:p w:rsidR="005371E3" w:rsidRDefault="005371E3">
          <w:pPr>
            <w:pStyle w:val="EB01AE5959904AB0ABF18CBD96430C47"/>
          </w:pPr>
          <w:r w:rsidRPr="00906BEE">
            <w:t>School</w:t>
          </w:r>
        </w:p>
      </w:docPartBody>
    </w:docPart>
    <w:docPart>
      <w:docPartPr>
        <w:name w:val="7B2D7DC1E40544C59FF66EE7163B5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3B02E-95B6-4E31-8D37-7D9C031FB6F4}"/>
      </w:docPartPr>
      <w:docPartBody>
        <w:p w:rsidR="005371E3" w:rsidRDefault="005371E3">
          <w:pPr>
            <w:pStyle w:val="7B2D7DC1E40544C59FF66EE7163B546E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E3"/>
    <w:rsid w:val="005371E3"/>
    <w:rsid w:val="006F16C1"/>
    <w:rsid w:val="0091525E"/>
    <w:rsid w:val="00D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3318843EB47E7A929C1D329CC995E">
    <w:name w:val="70E3318843EB47E7A929C1D329CC995E"/>
  </w:style>
  <w:style w:type="paragraph" w:customStyle="1" w:styleId="6916D0E6AD8840FB80676773197850EC">
    <w:name w:val="6916D0E6AD8840FB80676773197850EC"/>
  </w:style>
  <w:style w:type="paragraph" w:customStyle="1" w:styleId="F323B8E5F1D7439B80CBF422DFB8195C">
    <w:name w:val="F323B8E5F1D7439B80CBF422DFB8195C"/>
  </w:style>
  <w:style w:type="paragraph" w:customStyle="1" w:styleId="A1589C9A2E0847C2A557A39D325EA461">
    <w:name w:val="A1589C9A2E0847C2A557A39D325EA461"/>
  </w:style>
  <w:style w:type="paragraph" w:customStyle="1" w:styleId="966B2633773944BF96E90A9B9916E800">
    <w:name w:val="966B2633773944BF96E90A9B9916E800"/>
  </w:style>
  <w:style w:type="paragraph" w:customStyle="1" w:styleId="06EB0967A3A44307B4CDE9C2823C2C12">
    <w:name w:val="06EB0967A3A44307B4CDE9C2823C2C12"/>
  </w:style>
  <w:style w:type="paragraph" w:customStyle="1" w:styleId="D7989E524B574DAD82286EDCB2521519">
    <w:name w:val="D7989E524B574DAD82286EDCB2521519"/>
  </w:style>
  <w:style w:type="paragraph" w:customStyle="1" w:styleId="D30C6CD2D87F4C29ABCC60FCFD4E3158">
    <w:name w:val="D30C6CD2D87F4C29ABCC60FCFD4E3158"/>
  </w:style>
  <w:style w:type="paragraph" w:customStyle="1" w:styleId="3B662F262A5A41A4A664B4190EC530B0">
    <w:name w:val="3B662F262A5A41A4A664B4190EC530B0"/>
  </w:style>
  <w:style w:type="paragraph" w:customStyle="1" w:styleId="ABC0F22C138A45DA8882B76461841EB2">
    <w:name w:val="ABC0F22C138A45DA8882B76461841EB2"/>
  </w:style>
  <w:style w:type="paragraph" w:customStyle="1" w:styleId="4EDF30A0B6744826B34ED79EFF64B98C">
    <w:name w:val="4EDF30A0B6744826B34ED79EFF64B98C"/>
  </w:style>
  <w:style w:type="paragraph" w:customStyle="1" w:styleId="EE06D976F93F4AC99B65DBBF1549FD1C">
    <w:name w:val="EE06D976F93F4AC99B65DBBF1549FD1C"/>
  </w:style>
  <w:style w:type="paragraph" w:customStyle="1" w:styleId="4AC2072FDFA84D1AABDE257D0FB8BE6D">
    <w:name w:val="4AC2072FDFA84D1AABDE257D0FB8BE6D"/>
  </w:style>
  <w:style w:type="paragraph" w:customStyle="1" w:styleId="0BEC07043A924D40969D6545B35861EE">
    <w:name w:val="0BEC07043A924D40969D6545B35861EE"/>
  </w:style>
  <w:style w:type="paragraph" w:customStyle="1" w:styleId="13CA90BEFCA64F288F8725BCC4168F31">
    <w:name w:val="13CA90BEFCA64F288F8725BCC4168F31"/>
  </w:style>
  <w:style w:type="paragraph" w:customStyle="1" w:styleId="3C51A971978F452C919B06066B33E3F0">
    <w:name w:val="3C51A971978F452C919B06066B33E3F0"/>
  </w:style>
  <w:style w:type="paragraph" w:customStyle="1" w:styleId="79B6D4C1805248248D890F9593E16F4F">
    <w:name w:val="79B6D4C1805248248D890F9593E16F4F"/>
  </w:style>
  <w:style w:type="paragraph" w:customStyle="1" w:styleId="3D08348581BB411C9C8F940CADAA9480">
    <w:name w:val="3D08348581BB411C9C8F940CADAA9480"/>
  </w:style>
  <w:style w:type="paragraph" w:customStyle="1" w:styleId="E96D04295F1E4C5999DA9EA56847AA72">
    <w:name w:val="E96D04295F1E4C5999DA9EA56847AA72"/>
  </w:style>
  <w:style w:type="paragraph" w:customStyle="1" w:styleId="21BCC04F153048B7B9CC4652C24C3858">
    <w:name w:val="21BCC04F153048B7B9CC4652C24C3858"/>
  </w:style>
  <w:style w:type="paragraph" w:customStyle="1" w:styleId="ACAEA301D78943A696F890F90F137030">
    <w:name w:val="ACAEA301D78943A696F890F90F137030"/>
  </w:style>
  <w:style w:type="paragraph" w:customStyle="1" w:styleId="9B9C35ABA97C43D0B7707DB0B1DCA317">
    <w:name w:val="9B9C35ABA97C43D0B7707DB0B1DCA317"/>
  </w:style>
  <w:style w:type="paragraph" w:customStyle="1" w:styleId="55ACE5FDFDD74C1696517B5E287B59E9">
    <w:name w:val="55ACE5FDFDD74C1696517B5E287B59E9"/>
  </w:style>
  <w:style w:type="paragraph" w:customStyle="1" w:styleId="B5200850F3C84721B1B25A4032CD119E">
    <w:name w:val="B5200850F3C84721B1B25A4032CD119E"/>
  </w:style>
  <w:style w:type="paragraph" w:customStyle="1" w:styleId="7E9423CE957B4F05BF9800E182ACD845">
    <w:name w:val="7E9423CE957B4F05BF9800E182ACD845"/>
  </w:style>
  <w:style w:type="paragraph" w:customStyle="1" w:styleId="4B088DD8E76B4032A3C32BA2400376A7">
    <w:name w:val="4B088DD8E76B4032A3C32BA2400376A7"/>
  </w:style>
  <w:style w:type="paragraph" w:customStyle="1" w:styleId="EB01AE5959904AB0ABF18CBD96430C47">
    <w:name w:val="EB01AE5959904AB0ABF18CBD96430C47"/>
  </w:style>
  <w:style w:type="paragraph" w:customStyle="1" w:styleId="B15C057E911A4E6DA0937B4974264281">
    <w:name w:val="B15C057E911A4E6DA0937B4974264281"/>
  </w:style>
  <w:style w:type="paragraph" w:customStyle="1" w:styleId="7B2D7DC1E40544C59FF66EE7163B546E">
    <w:name w:val="7B2D7DC1E40544C59FF66EE7163B546E"/>
  </w:style>
  <w:style w:type="paragraph" w:customStyle="1" w:styleId="AF8F2C67CFD84F36928FADF0CBEF6984">
    <w:name w:val="AF8F2C67CFD84F36928FADF0CBEF6984"/>
  </w:style>
  <w:style w:type="paragraph" w:customStyle="1" w:styleId="3ADED4993A494355965885CF2AE2C5A3">
    <w:name w:val="3ADED4993A494355965885CF2AE2C5A3"/>
    <w:rsid w:val="005371E3"/>
  </w:style>
  <w:style w:type="paragraph" w:customStyle="1" w:styleId="77B67D0A659E44F5964A91BFBA6A474A">
    <w:name w:val="77B67D0A659E44F5964A91BFBA6A474A"/>
    <w:rsid w:val="005371E3"/>
  </w:style>
  <w:style w:type="paragraph" w:customStyle="1" w:styleId="BAF10B5C7E6D4E3EA4E6F52A4FBD04E3">
    <w:name w:val="BAF10B5C7E6D4E3EA4E6F52A4FBD04E3"/>
    <w:rsid w:val="005371E3"/>
  </w:style>
  <w:style w:type="paragraph" w:customStyle="1" w:styleId="D2E6CECB5C214792B318B60997F6E997">
    <w:name w:val="D2E6CECB5C214792B318B60997F6E997"/>
    <w:rsid w:val="005371E3"/>
  </w:style>
  <w:style w:type="paragraph" w:customStyle="1" w:styleId="CBE0E9C3082E494BA7A51CC356AAEA23">
    <w:name w:val="CBE0E9C3082E494BA7A51CC356AAEA23"/>
    <w:rsid w:val="005371E3"/>
  </w:style>
  <w:style w:type="paragraph" w:customStyle="1" w:styleId="B91DD0481A5B4556AAFE1ACA2828FBC4">
    <w:name w:val="B91DD0481A5B4556AAFE1ACA2828FBC4"/>
    <w:rsid w:val="005371E3"/>
  </w:style>
  <w:style w:type="paragraph" w:customStyle="1" w:styleId="6F185A885AD54B958E31FD8635FE86B6">
    <w:name w:val="6F185A885AD54B958E31FD8635FE86B6"/>
    <w:rsid w:val="005371E3"/>
  </w:style>
  <w:style w:type="paragraph" w:customStyle="1" w:styleId="370BFE830A9C4BA1815669868B375AFB">
    <w:name w:val="370BFE830A9C4BA1815669868B375AFB"/>
    <w:rsid w:val="005371E3"/>
  </w:style>
  <w:style w:type="paragraph" w:customStyle="1" w:styleId="9F4B4F881E044EBD9082D2EA707BA7BD">
    <w:name w:val="9F4B4F881E044EBD9082D2EA707BA7BD"/>
    <w:rsid w:val="005371E3"/>
  </w:style>
  <w:style w:type="paragraph" w:customStyle="1" w:styleId="4D624B52276341DA85F3F4ACA40B5D04">
    <w:name w:val="4D624B52276341DA85F3F4ACA40B5D04"/>
    <w:rsid w:val="005371E3"/>
  </w:style>
  <w:style w:type="paragraph" w:customStyle="1" w:styleId="ED0F711CA5714BF5ACF94BE93D54E140">
    <w:name w:val="ED0F711CA5714BF5ACF94BE93D54E140"/>
    <w:rsid w:val="005371E3"/>
  </w:style>
  <w:style w:type="paragraph" w:customStyle="1" w:styleId="E61AB2D2A1E349C787D1E92F94FF967B">
    <w:name w:val="E61AB2D2A1E349C787D1E92F94FF967B"/>
    <w:rsid w:val="005371E3"/>
  </w:style>
  <w:style w:type="paragraph" w:customStyle="1" w:styleId="6F0D76B4D8A44FA785BA5D758E52384A">
    <w:name w:val="6F0D76B4D8A44FA785BA5D758E52384A"/>
    <w:rsid w:val="005371E3"/>
  </w:style>
  <w:style w:type="paragraph" w:customStyle="1" w:styleId="EEAEAF5E6B2E4988BD462228F3DF8ABC">
    <w:name w:val="EEAEAF5E6B2E4988BD462228F3DF8ABC"/>
    <w:rsid w:val="005371E3"/>
  </w:style>
  <w:style w:type="paragraph" w:customStyle="1" w:styleId="988A66062954498FB25636F942DC7859">
    <w:name w:val="988A66062954498FB25636F942DC7859"/>
    <w:rsid w:val="005371E3"/>
  </w:style>
  <w:style w:type="paragraph" w:customStyle="1" w:styleId="446F69B1B6F247E18584A7C60DB75A01">
    <w:name w:val="446F69B1B6F247E18584A7C60DB75A01"/>
    <w:rsid w:val="005371E3"/>
  </w:style>
  <w:style w:type="paragraph" w:customStyle="1" w:styleId="E8BF81F518D445B9944D4DE1A59E40B3">
    <w:name w:val="E8BF81F518D445B9944D4DE1A59E40B3"/>
    <w:rsid w:val="005371E3"/>
  </w:style>
  <w:style w:type="paragraph" w:customStyle="1" w:styleId="A79D60BB0D3D41B6BBF13673870174DB">
    <w:name w:val="A79D60BB0D3D41B6BBF13673870174DB"/>
    <w:rsid w:val="005371E3"/>
  </w:style>
  <w:style w:type="paragraph" w:customStyle="1" w:styleId="CC9A45A0DE3A4B178DEC649DAEB755F8">
    <w:name w:val="CC9A45A0DE3A4B178DEC649DAEB755F8"/>
    <w:rsid w:val="005371E3"/>
  </w:style>
  <w:style w:type="paragraph" w:customStyle="1" w:styleId="C881D269975E4C889DC924C4C300F85F">
    <w:name w:val="C881D269975E4C889DC924C4C300F85F"/>
    <w:rsid w:val="005371E3"/>
  </w:style>
  <w:style w:type="paragraph" w:customStyle="1" w:styleId="3B3E5F34B9BE4F6AB69540FF085F4EDC">
    <w:name w:val="3B3E5F34B9BE4F6AB69540FF085F4EDC"/>
    <w:rsid w:val="005371E3"/>
  </w:style>
  <w:style w:type="paragraph" w:customStyle="1" w:styleId="A90760DA00CA484ABF8D97656A8BA083">
    <w:name w:val="A90760DA00CA484ABF8D97656A8BA083"/>
    <w:rsid w:val="005371E3"/>
  </w:style>
  <w:style w:type="paragraph" w:customStyle="1" w:styleId="42C27D16F86A40C98493105E3EFFBF47">
    <w:name w:val="42C27D16F86A40C98493105E3EFFBF47"/>
    <w:rsid w:val="005371E3"/>
  </w:style>
  <w:style w:type="paragraph" w:customStyle="1" w:styleId="5C07742424D3437EA1ED4455573D48D4">
    <w:name w:val="5C07742424D3437EA1ED4455573D48D4"/>
    <w:rsid w:val="005371E3"/>
  </w:style>
  <w:style w:type="paragraph" w:customStyle="1" w:styleId="E67375E5048E4466819619F0605E19FA">
    <w:name w:val="E67375E5048E4466819619F0605E19FA"/>
    <w:rsid w:val="005371E3"/>
  </w:style>
  <w:style w:type="paragraph" w:customStyle="1" w:styleId="A6BBBDD4B3D54B5E8E47428FD2F12501">
    <w:name w:val="A6BBBDD4B3D54B5E8E47428FD2F12501"/>
    <w:rsid w:val="005371E3"/>
  </w:style>
  <w:style w:type="paragraph" w:customStyle="1" w:styleId="37B0E885CB204835BA2557F5E54C479F">
    <w:name w:val="37B0E885CB204835BA2557F5E54C479F"/>
    <w:rsid w:val="005371E3"/>
  </w:style>
  <w:style w:type="paragraph" w:customStyle="1" w:styleId="AF64FA704BD04135AD511DF0C240D0A1">
    <w:name w:val="AF64FA704BD04135AD511DF0C240D0A1"/>
    <w:rsid w:val="005371E3"/>
  </w:style>
  <w:style w:type="paragraph" w:customStyle="1" w:styleId="5AFEBAF3F85A41068080907E56190793">
    <w:name w:val="5AFEBAF3F85A41068080907E56190793"/>
    <w:rsid w:val="005371E3"/>
  </w:style>
  <w:style w:type="paragraph" w:customStyle="1" w:styleId="1B1B52609ADD481D984C7EE749A09264">
    <w:name w:val="1B1B52609ADD481D984C7EE749A09264"/>
    <w:rsid w:val="005371E3"/>
  </w:style>
  <w:style w:type="paragraph" w:customStyle="1" w:styleId="0E14763674BA4D5B8419A6E5EC8EFF7A">
    <w:name w:val="0E14763674BA4D5B8419A6E5EC8EFF7A"/>
    <w:rsid w:val="005371E3"/>
  </w:style>
  <w:style w:type="paragraph" w:customStyle="1" w:styleId="C625E78B808444F29200DEB5D0F0F005">
    <w:name w:val="C625E78B808444F29200DEB5D0F0F005"/>
    <w:rsid w:val="005371E3"/>
  </w:style>
  <w:style w:type="paragraph" w:customStyle="1" w:styleId="3D29E25C73DF4D3DB124B3BFE7BFBE36">
    <w:name w:val="3D29E25C73DF4D3DB124B3BFE7BFBE36"/>
    <w:rsid w:val="005371E3"/>
  </w:style>
  <w:style w:type="paragraph" w:customStyle="1" w:styleId="C851C263C91D445FA744594641C6534C">
    <w:name w:val="C851C263C91D445FA744594641C6534C"/>
    <w:rsid w:val="005371E3"/>
  </w:style>
  <w:style w:type="paragraph" w:customStyle="1" w:styleId="C64F5628B52E41A8BE23630BE379AE09">
    <w:name w:val="C64F5628B52E41A8BE23630BE379AE09"/>
    <w:rsid w:val="005371E3"/>
  </w:style>
  <w:style w:type="paragraph" w:customStyle="1" w:styleId="F7AFE8FD1E304F4080DA6A3FED82D559">
    <w:name w:val="F7AFE8FD1E304F4080DA6A3FED82D559"/>
    <w:rsid w:val="005371E3"/>
  </w:style>
  <w:style w:type="paragraph" w:customStyle="1" w:styleId="9801FAEF82E446F08D81B9505F500A64">
    <w:name w:val="9801FAEF82E446F08D81B9505F500A64"/>
    <w:rsid w:val="005371E3"/>
  </w:style>
  <w:style w:type="paragraph" w:customStyle="1" w:styleId="F64BA1AC0AF344179398646D6B9ED68F">
    <w:name w:val="F64BA1AC0AF344179398646D6B9ED68F"/>
    <w:rsid w:val="005371E3"/>
  </w:style>
  <w:style w:type="paragraph" w:customStyle="1" w:styleId="5AC97AD7EDD04FEA8526D59C66CEB5D0">
    <w:name w:val="5AC97AD7EDD04FEA8526D59C66CEB5D0"/>
    <w:rsid w:val="005371E3"/>
  </w:style>
  <w:style w:type="paragraph" w:customStyle="1" w:styleId="46630A1BF61E42FFB1BA058AEB061193">
    <w:name w:val="46630A1BF61E42FFB1BA058AEB061193"/>
    <w:rsid w:val="005371E3"/>
  </w:style>
  <w:style w:type="paragraph" w:customStyle="1" w:styleId="B1A00C36B6D348C8BE75D8DE90093668">
    <w:name w:val="B1A00C36B6D348C8BE75D8DE90093668"/>
    <w:rsid w:val="005371E3"/>
  </w:style>
  <w:style w:type="paragraph" w:customStyle="1" w:styleId="C6AD2899066240C39ED35EE40EB22A82">
    <w:name w:val="C6AD2899066240C39ED35EE40EB22A82"/>
    <w:rsid w:val="005371E3"/>
  </w:style>
  <w:style w:type="paragraph" w:customStyle="1" w:styleId="446221C1BE394A3E88487E93A6996178">
    <w:name w:val="446221C1BE394A3E88487E93A6996178"/>
    <w:rsid w:val="005371E3"/>
  </w:style>
  <w:style w:type="paragraph" w:customStyle="1" w:styleId="436CAF8EB55D49EEB70C8870D6469646">
    <w:name w:val="436CAF8EB55D49EEB70C8870D6469646"/>
    <w:rsid w:val="005371E3"/>
  </w:style>
  <w:style w:type="paragraph" w:customStyle="1" w:styleId="C5E96BCF7B8549B9B800D78BD4CE1502">
    <w:name w:val="C5E96BCF7B8549B9B800D78BD4CE1502"/>
    <w:rsid w:val="005371E3"/>
  </w:style>
  <w:style w:type="paragraph" w:customStyle="1" w:styleId="D4C8EACAB7FA42E0851FD7910CB745A3">
    <w:name w:val="D4C8EACAB7FA42E0851FD7910CB745A3"/>
    <w:rsid w:val="005371E3"/>
  </w:style>
  <w:style w:type="paragraph" w:customStyle="1" w:styleId="3C160FE6E7E94AC9BAE70971955C8224">
    <w:name w:val="3C160FE6E7E94AC9BAE70971955C8224"/>
    <w:rsid w:val="005371E3"/>
  </w:style>
  <w:style w:type="paragraph" w:customStyle="1" w:styleId="EAF93D225C6349E3B37B78EFC23B06CB">
    <w:name w:val="EAF93D225C6349E3B37B78EFC23B06CB"/>
    <w:rsid w:val="005371E3"/>
  </w:style>
  <w:style w:type="paragraph" w:customStyle="1" w:styleId="6024E9FF3EAE497191FEA151F05184FD">
    <w:name w:val="6024E9FF3EAE497191FEA151F05184FD"/>
    <w:rsid w:val="005371E3"/>
  </w:style>
  <w:style w:type="paragraph" w:customStyle="1" w:styleId="CED36CD3168C4F9BA5811396737FFB0B">
    <w:name w:val="CED36CD3168C4F9BA5811396737FFB0B"/>
    <w:rsid w:val="005371E3"/>
  </w:style>
  <w:style w:type="paragraph" w:customStyle="1" w:styleId="1361A1E751214186B13C93E5751A0604">
    <w:name w:val="1361A1E751214186B13C93E5751A0604"/>
    <w:rsid w:val="005371E3"/>
  </w:style>
  <w:style w:type="paragraph" w:customStyle="1" w:styleId="8B0A94FDD9974B33B0D8781E3C684BF4">
    <w:name w:val="8B0A94FDD9974B33B0D8781E3C684BF4"/>
    <w:rsid w:val="005371E3"/>
  </w:style>
  <w:style w:type="paragraph" w:customStyle="1" w:styleId="13A695BBB0E64800828DC171D403209D">
    <w:name w:val="13A695BBB0E64800828DC171D403209D"/>
    <w:rsid w:val="005371E3"/>
  </w:style>
  <w:style w:type="paragraph" w:customStyle="1" w:styleId="4F2A4A8736074992B4B64C708EAE4C38">
    <w:name w:val="4F2A4A8736074992B4B64C708EAE4C38"/>
    <w:rsid w:val="005371E3"/>
  </w:style>
  <w:style w:type="paragraph" w:customStyle="1" w:styleId="76B7AD18B54E4DACA1CE491E09B82734">
    <w:name w:val="76B7AD18B54E4DACA1CE491E09B82734"/>
    <w:rsid w:val="005371E3"/>
  </w:style>
  <w:style w:type="paragraph" w:customStyle="1" w:styleId="BECE0914B3154A419EC05BD641666978">
    <w:name w:val="BECE0914B3154A419EC05BD641666978"/>
    <w:rsid w:val="005371E3"/>
  </w:style>
  <w:style w:type="paragraph" w:customStyle="1" w:styleId="FBD6B401AF1348FD874D1977042550A1">
    <w:name w:val="FBD6B401AF1348FD874D1977042550A1"/>
    <w:rsid w:val="005371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@ahmedshab961</CompanyAddress>
  <CompanyPhone>01018114451</CompanyPhone>
  <CompanyFax>https://www.linkedin.com/in/ahmed-shaban-a5a594152/</CompanyFax>
  <CompanyEmail>ahmedshab961@gmail.com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245F4-7FA7-4431-A756-375CACA9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cv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Shaban</dc:creator>
  <cp:keywords/>
  <dc:description/>
  <cp:lastModifiedBy>Ahmed Shaban</cp:lastModifiedBy>
  <cp:revision>4</cp:revision>
  <dcterms:created xsi:type="dcterms:W3CDTF">2017-12-17T11:02:00Z</dcterms:created>
  <dcterms:modified xsi:type="dcterms:W3CDTF">2017-12-17T13:13:00Z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